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39C" w:rsidRDefault="0028139C" w:rsidP="0028139C">
      <w:pPr>
        <w:pStyle w:val="Title"/>
      </w:pPr>
      <w:r>
        <w:t>ARRAYLIST CHEATSHEET</w:t>
      </w:r>
    </w:p>
    <w:p w:rsidR="0028139C" w:rsidRDefault="0028139C" w:rsidP="0028139C">
      <w:pPr>
        <w:pStyle w:val="Heading1"/>
      </w:pPr>
      <w:r>
        <w:t>IMPORTING THE LIBRARY</w:t>
      </w:r>
    </w:p>
    <w:p w:rsidR="0028139C" w:rsidRDefault="0028139C" w:rsidP="0028139C">
      <w:r>
        <w:t>Before you can use an ArrayList, you must first import the necessary library.</w:t>
      </w:r>
    </w:p>
    <w:p w:rsidR="0028139C" w:rsidRDefault="0028139C" w:rsidP="0028139C">
      <w:r>
        <w:t>Java Code:</w:t>
      </w:r>
    </w:p>
    <w:p w:rsidR="0028139C" w:rsidRDefault="0028139C" w:rsidP="0028139C">
      <w:r>
        <w:tab/>
        <w:t>import java.util.ArrayList</w:t>
      </w:r>
    </w:p>
    <w:p w:rsidR="0028139C" w:rsidRDefault="0028139C" w:rsidP="0028139C">
      <w:pPr>
        <w:pStyle w:val="Heading1"/>
      </w:pPr>
      <w:r>
        <w:t>Instantiating</w:t>
      </w:r>
    </w:p>
    <w:p w:rsidR="0028139C" w:rsidRDefault="0028139C" w:rsidP="0028139C">
      <w:pPr>
        <w:pStyle w:val="Heading2"/>
      </w:pPr>
      <w:r>
        <w:t>CREATING A GENERIC ARRAYLIST</w:t>
      </w:r>
    </w:p>
    <w:p w:rsidR="0028139C" w:rsidRDefault="0028139C" w:rsidP="0028139C">
      <w:r>
        <w:t>Generic ArrayList is an ArrayList with a type; no other type is allowed to be inserted into the ArrayList.</w:t>
      </w:r>
    </w:p>
    <w:p w:rsidR="0028139C" w:rsidRDefault="0028139C" w:rsidP="0028139C">
      <w:pPr>
        <w:ind w:left="720"/>
      </w:pPr>
      <w:r>
        <w:t>Java Code:</w:t>
      </w:r>
    </w:p>
    <w:p w:rsidR="0028139C" w:rsidRDefault="0028139C" w:rsidP="0028139C">
      <w:pPr>
        <w:ind w:left="720"/>
      </w:pPr>
      <w:r>
        <w:tab/>
        <w:t>ArrayList&lt;type&gt; listName = new ArrayList&lt;type&gt;();</w:t>
      </w:r>
    </w:p>
    <w:p w:rsidR="0028139C" w:rsidRDefault="0028139C" w:rsidP="0028139C">
      <w:pPr>
        <w:ind w:left="720"/>
      </w:pPr>
      <w:r>
        <w:t>Java Code:</w:t>
      </w:r>
    </w:p>
    <w:p w:rsidR="0028139C" w:rsidRDefault="0028139C" w:rsidP="0028139C">
      <w:pPr>
        <w:ind w:left="720"/>
      </w:pPr>
      <w:r>
        <w:tab/>
        <w:t>ArrayList&lt;String&gt; myArrayList = new ArrayList&lt;String&gt;();</w:t>
      </w:r>
    </w:p>
    <w:p w:rsidR="0028139C" w:rsidRDefault="0028139C" w:rsidP="0028139C">
      <w:pPr>
        <w:pStyle w:val="Heading2"/>
      </w:pPr>
      <w:r>
        <w:t>CREATING NON-GENERIC ARRAYLIST</w:t>
      </w:r>
    </w:p>
    <w:p w:rsidR="0028139C" w:rsidRDefault="0028139C" w:rsidP="005267B4">
      <w:pPr>
        <w:ind w:left="720"/>
      </w:pPr>
      <w:r>
        <w:t>Java Code:</w:t>
      </w:r>
    </w:p>
    <w:p w:rsidR="0028139C" w:rsidRPr="005267B4" w:rsidRDefault="0028139C" w:rsidP="005267B4">
      <w:pPr>
        <w:ind w:left="720"/>
        <w:rPr>
          <w:rFonts w:ascii="Courier New" w:hAnsi="Courier New" w:cs="Courier New"/>
        </w:rPr>
      </w:pPr>
      <w:r>
        <w:tab/>
      </w:r>
      <w:r w:rsidRPr="005267B4">
        <w:rPr>
          <w:rFonts w:ascii="Courier New" w:hAnsi="Courier New" w:cs="Courier New"/>
        </w:rPr>
        <w:t>ArrayList listName = new ArrayList();</w:t>
      </w:r>
    </w:p>
    <w:p w:rsidR="0028139C" w:rsidRDefault="0028139C" w:rsidP="0028139C">
      <w:r>
        <w:t>An example of this would be:</w:t>
      </w:r>
    </w:p>
    <w:p w:rsidR="0028139C" w:rsidRDefault="0028139C" w:rsidP="005267B4">
      <w:pPr>
        <w:ind w:firstLine="720"/>
      </w:pPr>
      <w:r>
        <w:t>Java Code:</w:t>
      </w:r>
    </w:p>
    <w:p w:rsidR="0028139C" w:rsidRPr="005267B4" w:rsidRDefault="005267B4" w:rsidP="0028139C">
      <w:pPr>
        <w:rPr>
          <w:rFonts w:ascii="Courier New" w:hAnsi="Courier New" w:cs="Courier New"/>
        </w:rPr>
      </w:pPr>
      <w:r>
        <w:tab/>
      </w:r>
      <w:r w:rsidR="0028139C">
        <w:tab/>
      </w:r>
      <w:r w:rsidR="0028139C" w:rsidRPr="005267B4">
        <w:rPr>
          <w:rFonts w:ascii="Courier New" w:hAnsi="Courier New" w:cs="Courier New"/>
        </w:rPr>
        <w:t>ArrayList myArrayList = new ArrayList();</w:t>
      </w:r>
    </w:p>
    <w:p w:rsidR="0028139C" w:rsidRDefault="0028139C" w:rsidP="0028139C"/>
    <w:p w:rsidR="0028139C" w:rsidRDefault="0028139C" w:rsidP="0028139C">
      <w:r>
        <w:t>Note</w:t>
      </w:r>
    </w:p>
    <w:p w:rsidR="0028139C" w:rsidRDefault="0028139C" w:rsidP="0028139C">
      <w:r>
        <w:t>You do not need to build the ArrayList to any mentioned size, as it will automatically expand. This however is not recomended, as it will take many additional resources to accomplish this. Each time the ArrayList needs to expand, it creates a new ArrayList, and copies all of the contents to the new ArrayList, using the System.arrayCopy() method. As you can tell, this would eat up alot of additional resources.</w:t>
      </w:r>
    </w:p>
    <w:p w:rsidR="0028139C" w:rsidRDefault="0028139C" w:rsidP="0028139C"/>
    <w:p w:rsidR="0028139C" w:rsidRDefault="0028139C" w:rsidP="005267B4">
      <w:pPr>
        <w:pStyle w:val="Heading2"/>
      </w:pPr>
      <w:r>
        <w:t xml:space="preserve">CREATING ARRAYLIST WITH A SIZE   </w:t>
      </w:r>
    </w:p>
    <w:p w:rsidR="0028139C" w:rsidRDefault="005267B4" w:rsidP="0028139C">
      <w:r>
        <w:t>Java Code:</w:t>
      </w:r>
    </w:p>
    <w:p w:rsidR="0028139C" w:rsidRPr="005267B4" w:rsidRDefault="0028139C" w:rsidP="0028139C">
      <w:pPr>
        <w:rPr>
          <w:rFonts w:ascii="Courier New" w:hAnsi="Courier New" w:cs="Courier New"/>
        </w:rPr>
      </w:pPr>
      <w:r>
        <w:tab/>
      </w:r>
      <w:r w:rsidRPr="005267B4">
        <w:rPr>
          <w:rFonts w:ascii="Courier New" w:hAnsi="Courier New" w:cs="Courier New"/>
        </w:rPr>
        <w:t>ArrayList&lt;type&gt; listName = new ArrayList&lt;type&gt;(size);</w:t>
      </w:r>
    </w:p>
    <w:p w:rsidR="0028139C" w:rsidRPr="005267B4" w:rsidRDefault="0028139C" w:rsidP="005267B4">
      <w:pPr>
        <w:ind w:firstLine="720"/>
        <w:rPr>
          <w:rFonts w:ascii="Courier New" w:hAnsi="Courier New" w:cs="Courier New"/>
        </w:rPr>
      </w:pPr>
      <w:r w:rsidRPr="005267B4">
        <w:rPr>
          <w:rFonts w:ascii="Courier New" w:hAnsi="Courier New" w:cs="Courier New"/>
        </w:rPr>
        <w:t>ArrayList listName = new ArrayList(size);</w:t>
      </w:r>
    </w:p>
    <w:p w:rsidR="0028139C" w:rsidRDefault="005267B4" w:rsidP="0028139C">
      <w:r>
        <w:t>Java Code:</w:t>
      </w:r>
    </w:p>
    <w:p w:rsidR="0028139C" w:rsidRPr="005267B4" w:rsidRDefault="0028139C" w:rsidP="005267B4">
      <w:pPr>
        <w:rPr>
          <w:rFonts w:ascii="Courier New" w:hAnsi="Courier New" w:cs="Courier New"/>
        </w:rPr>
      </w:pPr>
      <w:r w:rsidRPr="005267B4">
        <w:rPr>
          <w:rFonts w:ascii="Courier New" w:hAnsi="Courier New" w:cs="Courier New"/>
        </w:rPr>
        <w:t>Arra</w:t>
      </w:r>
      <w:r w:rsidR="005267B4">
        <w:rPr>
          <w:rFonts w:ascii="Courier New" w:hAnsi="Courier New" w:cs="Courier New"/>
        </w:rPr>
        <w:t xml:space="preserve">yList&lt;String&gt; myArrayList = new </w:t>
      </w:r>
      <w:r w:rsidRPr="005267B4">
        <w:rPr>
          <w:rFonts w:ascii="Courier New" w:hAnsi="Courier New" w:cs="Courier New"/>
        </w:rPr>
        <w:t>ArrayList&lt;String&gt;(50);</w:t>
      </w:r>
    </w:p>
    <w:p w:rsidR="0028139C" w:rsidRPr="005267B4" w:rsidRDefault="0028139C" w:rsidP="005267B4">
      <w:pPr>
        <w:ind w:firstLine="720"/>
        <w:rPr>
          <w:rFonts w:ascii="Courier New" w:hAnsi="Courier New" w:cs="Courier New"/>
        </w:rPr>
      </w:pPr>
      <w:r w:rsidRPr="005267B4">
        <w:rPr>
          <w:rFonts w:ascii="Courier New" w:hAnsi="Courier New" w:cs="Courier New"/>
        </w:rPr>
        <w:t>ArrayList myArrayList = new ArrayList(50);</w:t>
      </w:r>
    </w:p>
    <w:p w:rsidR="0028139C" w:rsidRDefault="0028139C" w:rsidP="005267B4">
      <w:pPr>
        <w:pStyle w:val="Heading1"/>
      </w:pPr>
      <w:r>
        <w:t>ARRAYLIST METHODS</w:t>
      </w:r>
    </w:p>
    <w:p w:rsidR="0028139C" w:rsidRDefault="0028139C" w:rsidP="005267B4">
      <w:pPr>
        <w:pStyle w:val="Heading2"/>
      </w:pPr>
      <w:r>
        <w:t>ADDING AN ITEM</w:t>
      </w:r>
    </w:p>
    <w:p w:rsidR="0028139C" w:rsidRDefault="0028139C" w:rsidP="005267B4">
      <w:pPr>
        <w:ind w:left="720"/>
      </w:pPr>
      <w:r>
        <w:t>Java Code:</w:t>
      </w:r>
    </w:p>
    <w:p w:rsidR="0028139C" w:rsidRPr="005267B4" w:rsidRDefault="0028139C" w:rsidP="005267B4">
      <w:pPr>
        <w:ind w:left="720" w:firstLine="720"/>
        <w:rPr>
          <w:rFonts w:ascii="Courier New" w:hAnsi="Courier New" w:cs="Courier New"/>
        </w:rPr>
      </w:pPr>
      <w:r w:rsidRPr="005267B4">
        <w:rPr>
          <w:rFonts w:ascii="Courier New" w:hAnsi="Courier New" w:cs="Courier New"/>
        </w:rPr>
        <w:t>listName.add(item);</w:t>
      </w:r>
    </w:p>
    <w:p w:rsidR="0028139C" w:rsidRDefault="0028139C" w:rsidP="005267B4">
      <w:pPr>
        <w:ind w:left="720"/>
      </w:pPr>
      <w:r>
        <w:t>An example of this would be:</w:t>
      </w:r>
    </w:p>
    <w:p w:rsidR="0028139C" w:rsidRDefault="0028139C" w:rsidP="005267B4">
      <w:pPr>
        <w:ind w:left="720"/>
      </w:pPr>
      <w:r>
        <w:t>Java Code:</w:t>
      </w:r>
    </w:p>
    <w:p w:rsidR="0028139C" w:rsidRPr="005267B4" w:rsidRDefault="0028139C" w:rsidP="005267B4">
      <w:pPr>
        <w:ind w:left="720" w:firstLine="720"/>
        <w:rPr>
          <w:rFonts w:ascii="Courier New" w:hAnsi="Courier New" w:cs="Courier New"/>
        </w:rPr>
      </w:pPr>
      <w:r w:rsidRPr="005267B4">
        <w:rPr>
          <w:rFonts w:ascii="Courier New" w:hAnsi="Courier New" w:cs="Courier New"/>
        </w:rPr>
        <w:t>myArrayList.add("penguin");</w:t>
      </w:r>
    </w:p>
    <w:p w:rsidR="0028139C" w:rsidRDefault="0028139C" w:rsidP="0028139C"/>
    <w:p w:rsidR="0028139C" w:rsidRDefault="0028139C" w:rsidP="005267B4">
      <w:pPr>
        <w:pStyle w:val="Heading2"/>
      </w:pPr>
      <w:r>
        <w:t>Removing an Item</w:t>
      </w:r>
    </w:p>
    <w:p w:rsidR="0028139C" w:rsidRDefault="0028139C" w:rsidP="0028139C">
      <w:r>
        <w:t>You can specify either the item, or the index number to remove an item from an ArrayList.</w:t>
      </w:r>
    </w:p>
    <w:p w:rsidR="0028139C" w:rsidRDefault="0028139C" w:rsidP="0028139C">
      <w:r>
        <w:t>Java Code:</w:t>
      </w:r>
    </w:p>
    <w:p w:rsidR="0028139C" w:rsidRPr="005267B4" w:rsidRDefault="0028139C" w:rsidP="0028139C">
      <w:pPr>
        <w:rPr>
          <w:rFonts w:ascii="Courier New" w:hAnsi="Courier New" w:cs="Courier New"/>
        </w:rPr>
      </w:pPr>
    </w:p>
    <w:p w:rsidR="0028139C" w:rsidRPr="005267B4" w:rsidRDefault="0028139C" w:rsidP="0028139C">
      <w:pPr>
        <w:rPr>
          <w:rFonts w:ascii="Courier New" w:hAnsi="Courier New" w:cs="Courier New"/>
        </w:rPr>
      </w:pPr>
      <w:r w:rsidRPr="005267B4">
        <w:rPr>
          <w:rFonts w:ascii="Courier New" w:hAnsi="Courier New" w:cs="Courier New"/>
        </w:rPr>
        <w:tab/>
        <w:t>listName.remove(index);</w:t>
      </w:r>
    </w:p>
    <w:p w:rsidR="0028139C" w:rsidRPr="005267B4" w:rsidRDefault="0028139C" w:rsidP="0028139C">
      <w:pPr>
        <w:rPr>
          <w:rFonts w:ascii="Courier New" w:hAnsi="Courier New" w:cs="Courier New"/>
        </w:rPr>
      </w:pPr>
      <w:r w:rsidRPr="005267B4">
        <w:rPr>
          <w:rFonts w:ascii="Courier New" w:hAnsi="Courier New" w:cs="Courier New"/>
        </w:rPr>
        <w:t>listName.remove(item);</w:t>
      </w:r>
    </w:p>
    <w:p w:rsidR="0028139C" w:rsidRDefault="0028139C" w:rsidP="0028139C">
      <w:r>
        <w:t>An example of this would be:</w:t>
      </w:r>
    </w:p>
    <w:p w:rsidR="0028139C" w:rsidRDefault="0028139C" w:rsidP="0028139C">
      <w:r>
        <w:t>Java Code:</w:t>
      </w:r>
    </w:p>
    <w:p w:rsidR="0028139C" w:rsidRDefault="0028139C" w:rsidP="0028139C"/>
    <w:p w:rsidR="0028139C" w:rsidRPr="005267B4" w:rsidRDefault="0028139C" w:rsidP="0028139C">
      <w:pPr>
        <w:rPr>
          <w:rFonts w:ascii="Courier New" w:hAnsi="Courier New" w:cs="Courier New"/>
        </w:rPr>
      </w:pPr>
      <w:r w:rsidRPr="005267B4">
        <w:rPr>
          <w:rFonts w:ascii="Courier New" w:hAnsi="Courier New" w:cs="Courier New"/>
        </w:rPr>
        <w:tab/>
        <w:t>myArrayList.remove(0);</w:t>
      </w:r>
    </w:p>
    <w:p w:rsidR="0028139C" w:rsidRPr="005267B4" w:rsidRDefault="0028139C" w:rsidP="0028139C">
      <w:pPr>
        <w:rPr>
          <w:rFonts w:ascii="Courier New" w:hAnsi="Courier New" w:cs="Courier New"/>
        </w:rPr>
      </w:pPr>
      <w:r w:rsidRPr="005267B4">
        <w:rPr>
          <w:rFonts w:ascii="Courier New" w:hAnsi="Courier New" w:cs="Courier New"/>
        </w:rPr>
        <w:t>myArrayList.remove("penguin");</w:t>
      </w:r>
    </w:p>
    <w:p w:rsidR="0028139C" w:rsidRDefault="0028139C" w:rsidP="0028139C"/>
    <w:p w:rsidR="0028139C" w:rsidRDefault="0028139C" w:rsidP="005C2301">
      <w:pPr>
        <w:pStyle w:val="Heading2"/>
      </w:pPr>
      <w:r>
        <w:t>Replacing an Item</w:t>
      </w:r>
    </w:p>
    <w:p w:rsidR="0028139C" w:rsidRDefault="0028139C" w:rsidP="0028139C">
      <w:r>
        <w:t>You must specify the index and the new item that is going to replace the old item.</w:t>
      </w:r>
    </w:p>
    <w:p w:rsidR="0028139C" w:rsidRDefault="0028139C" w:rsidP="0028139C">
      <w:r>
        <w:t>Java Code:</w:t>
      </w:r>
    </w:p>
    <w:p w:rsidR="0028139C" w:rsidRPr="005C2301" w:rsidRDefault="0028139C" w:rsidP="0028139C">
      <w:pPr>
        <w:rPr>
          <w:rFonts w:ascii="Courier New" w:hAnsi="Courier New" w:cs="Courier New"/>
        </w:rPr>
      </w:pPr>
      <w:r w:rsidRPr="005C2301">
        <w:rPr>
          <w:rFonts w:ascii="Courier New" w:hAnsi="Courier New" w:cs="Courier New"/>
        </w:rPr>
        <w:tab/>
        <w:t>listName.set(index, item);</w:t>
      </w:r>
    </w:p>
    <w:p w:rsidR="0028139C" w:rsidRDefault="0028139C" w:rsidP="0028139C">
      <w:r>
        <w:t>An example of this would be:</w:t>
      </w:r>
    </w:p>
    <w:p w:rsidR="0028139C" w:rsidRDefault="0028139C" w:rsidP="0028139C">
      <w:r>
        <w:t>Java Code:</w:t>
      </w:r>
    </w:p>
    <w:p w:rsidR="0028139C" w:rsidRPr="005C2301" w:rsidRDefault="0028139C" w:rsidP="0028139C">
      <w:pPr>
        <w:rPr>
          <w:rFonts w:ascii="Courier New" w:hAnsi="Courier New" w:cs="Courier New"/>
        </w:rPr>
      </w:pPr>
      <w:r>
        <w:tab/>
      </w:r>
      <w:r w:rsidRPr="005C2301">
        <w:rPr>
          <w:rFonts w:ascii="Courier New" w:hAnsi="Courier New" w:cs="Courier New"/>
        </w:rPr>
        <w:t>myArrayList.set(0, "tux");</w:t>
      </w:r>
    </w:p>
    <w:p w:rsidR="0028139C" w:rsidRDefault="0028139C" w:rsidP="0028139C"/>
    <w:p w:rsidR="0028139C" w:rsidRDefault="0028139C" w:rsidP="005C2301">
      <w:pPr>
        <w:pStyle w:val="Heading2"/>
      </w:pPr>
      <w:r>
        <w:t>Checking the Size</w:t>
      </w:r>
    </w:p>
    <w:p w:rsidR="0028139C" w:rsidRDefault="0028139C" w:rsidP="0028139C">
      <w:r>
        <w:t>Java Code:</w:t>
      </w:r>
    </w:p>
    <w:p w:rsidR="0028139C" w:rsidRPr="005C2301" w:rsidRDefault="0028139C" w:rsidP="0028139C">
      <w:pPr>
        <w:rPr>
          <w:rFonts w:ascii="Courier New" w:hAnsi="Courier New" w:cs="Courier New"/>
        </w:rPr>
      </w:pPr>
      <w:r>
        <w:tab/>
      </w:r>
      <w:r w:rsidRPr="005C2301">
        <w:rPr>
          <w:rFonts w:ascii="Courier New" w:hAnsi="Courier New" w:cs="Courier New"/>
        </w:rPr>
        <w:t>listName.size();</w:t>
      </w:r>
    </w:p>
    <w:p w:rsidR="0028139C" w:rsidRDefault="0028139C" w:rsidP="0028139C">
      <w:r>
        <w:t>An example of this would be:</w:t>
      </w:r>
    </w:p>
    <w:p w:rsidR="0028139C" w:rsidRDefault="0028139C" w:rsidP="0028139C">
      <w:r>
        <w:t>Java Code:</w:t>
      </w:r>
    </w:p>
    <w:p w:rsidR="0028139C" w:rsidRPr="005C2301" w:rsidRDefault="0028139C" w:rsidP="0028139C">
      <w:pPr>
        <w:rPr>
          <w:rFonts w:ascii="Courier New" w:hAnsi="Courier New" w:cs="Courier New"/>
        </w:rPr>
      </w:pPr>
      <w:r w:rsidRPr="005C2301">
        <w:rPr>
          <w:rFonts w:ascii="Courier New" w:hAnsi="Courier New" w:cs="Courier New"/>
        </w:rPr>
        <w:tab/>
        <w:t>int size = myArrayList.size();</w:t>
      </w:r>
    </w:p>
    <w:p w:rsidR="0028139C" w:rsidRDefault="0028139C" w:rsidP="0028139C"/>
    <w:p w:rsidR="0028139C" w:rsidRDefault="0028139C" w:rsidP="005C2301">
      <w:pPr>
        <w:pStyle w:val="Heading2"/>
      </w:pPr>
      <w:r>
        <w:t>Searching ArrayList</w:t>
      </w:r>
    </w:p>
    <w:p w:rsidR="0028139C" w:rsidRDefault="0028139C" w:rsidP="0028139C">
      <w:r>
        <w:t>This will only return the index of the first occurance of whatever it is you are searching for.</w:t>
      </w:r>
    </w:p>
    <w:p w:rsidR="0028139C" w:rsidRDefault="0028139C" w:rsidP="0028139C">
      <w:r>
        <w:t>Java Code:</w:t>
      </w:r>
    </w:p>
    <w:p w:rsidR="0028139C" w:rsidRPr="005C2301" w:rsidRDefault="0028139C" w:rsidP="0028139C">
      <w:pPr>
        <w:rPr>
          <w:rFonts w:ascii="Courier New" w:hAnsi="Courier New" w:cs="Courier New"/>
        </w:rPr>
      </w:pPr>
      <w:r>
        <w:tab/>
      </w:r>
      <w:r w:rsidRPr="005C2301">
        <w:rPr>
          <w:rFonts w:ascii="Courier New" w:hAnsi="Courier New" w:cs="Courier New"/>
        </w:rPr>
        <w:t>listName.indexOf(item);</w:t>
      </w:r>
    </w:p>
    <w:p w:rsidR="0028139C" w:rsidRDefault="0028139C" w:rsidP="0028139C">
      <w:r>
        <w:t>An example of this would be:</w:t>
      </w:r>
    </w:p>
    <w:p w:rsidR="0028139C" w:rsidRDefault="0028139C" w:rsidP="0028139C">
      <w:r>
        <w:t>Java Code:</w:t>
      </w:r>
    </w:p>
    <w:p w:rsidR="0028139C" w:rsidRPr="005C2301" w:rsidRDefault="0028139C" w:rsidP="0028139C">
      <w:pPr>
        <w:rPr>
          <w:rFonts w:ascii="Courier New" w:hAnsi="Courier New" w:cs="Courier New"/>
        </w:rPr>
      </w:pPr>
      <w:r>
        <w:tab/>
      </w:r>
      <w:r w:rsidRPr="005C2301">
        <w:rPr>
          <w:rFonts w:ascii="Courier New" w:hAnsi="Courier New" w:cs="Courier New"/>
        </w:rPr>
        <w:t>int ix = myArrayList.indexOf("penguin");</w:t>
      </w:r>
    </w:p>
    <w:p w:rsidR="0028139C" w:rsidRDefault="0028139C" w:rsidP="0028139C"/>
    <w:p w:rsidR="0028139C" w:rsidRDefault="0028139C" w:rsidP="005C2301">
      <w:pPr>
        <w:pStyle w:val="Heading2"/>
      </w:pPr>
      <w:r>
        <w:t>Verifying Contents</w:t>
      </w:r>
    </w:p>
    <w:p w:rsidR="0028139C" w:rsidRDefault="0028139C" w:rsidP="0028139C">
      <w:r>
        <w:t>This will return a boolean true or false depending upon if the ArrayList does, or does not, contain what you are looking for.</w:t>
      </w:r>
    </w:p>
    <w:p w:rsidR="0028139C" w:rsidRDefault="0028139C" w:rsidP="0028139C">
      <w:r>
        <w:t>Java Code:</w:t>
      </w:r>
    </w:p>
    <w:p w:rsidR="0028139C" w:rsidRPr="005C2301" w:rsidRDefault="0028139C" w:rsidP="0028139C">
      <w:pPr>
        <w:rPr>
          <w:rFonts w:ascii="Courier New" w:hAnsi="Courier New" w:cs="Courier New"/>
        </w:rPr>
      </w:pPr>
      <w:r>
        <w:tab/>
      </w:r>
      <w:r w:rsidRPr="005C2301">
        <w:rPr>
          <w:rFonts w:ascii="Courier New" w:hAnsi="Courier New" w:cs="Courier New"/>
        </w:rPr>
        <w:t>listName.contains(item);</w:t>
      </w:r>
    </w:p>
    <w:p w:rsidR="0028139C" w:rsidRDefault="0028139C" w:rsidP="0028139C">
      <w:r>
        <w:t>An example of this would be:</w:t>
      </w:r>
    </w:p>
    <w:p w:rsidR="0028139C" w:rsidRDefault="0028139C" w:rsidP="0028139C">
      <w:r>
        <w:lastRenderedPageBreak/>
        <w:t>Java Code:</w:t>
      </w:r>
    </w:p>
    <w:p w:rsidR="0028139C" w:rsidRPr="005C2301" w:rsidRDefault="0028139C" w:rsidP="0028139C">
      <w:pPr>
        <w:rPr>
          <w:rFonts w:ascii="Courier New" w:hAnsi="Courier New" w:cs="Courier New"/>
        </w:rPr>
      </w:pPr>
      <w:r w:rsidRPr="005C2301">
        <w:rPr>
          <w:rFonts w:ascii="Courier New" w:hAnsi="Courier New" w:cs="Courier New"/>
        </w:rPr>
        <w:tab/>
        <w:t>if( myArrayList.contains("penguin") )</w:t>
      </w:r>
    </w:p>
    <w:p w:rsidR="0028139C" w:rsidRDefault="0028139C" w:rsidP="0028139C"/>
    <w:p w:rsidR="0028139C" w:rsidRDefault="0028139C" w:rsidP="005C2301">
      <w:pPr>
        <w:pStyle w:val="Heading2"/>
      </w:pPr>
      <w:r>
        <w:t>Checking if Empty</w:t>
      </w:r>
    </w:p>
    <w:p w:rsidR="0028139C" w:rsidRDefault="0028139C" w:rsidP="0028139C">
      <w:r>
        <w:t>This will return a boolean true if the ArrayList is empty.</w:t>
      </w:r>
    </w:p>
    <w:p w:rsidR="0028139C" w:rsidRDefault="0028139C" w:rsidP="0028139C">
      <w:r>
        <w:t>Java Code:</w:t>
      </w:r>
    </w:p>
    <w:p w:rsidR="0028139C" w:rsidRPr="005C2301" w:rsidRDefault="0028139C" w:rsidP="0028139C">
      <w:pPr>
        <w:rPr>
          <w:rFonts w:ascii="Courier New" w:hAnsi="Courier New" w:cs="Courier New"/>
        </w:rPr>
      </w:pPr>
      <w:r w:rsidRPr="005C2301">
        <w:rPr>
          <w:rFonts w:ascii="Courier New" w:hAnsi="Courier New" w:cs="Courier New"/>
        </w:rPr>
        <w:tab/>
        <w:t>listName.isEmpty();</w:t>
      </w:r>
    </w:p>
    <w:p w:rsidR="0028139C" w:rsidRDefault="0028139C" w:rsidP="0028139C">
      <w:r>
        <w:t>An example of this would be:</w:t>
      </w:r>
    </w:p>
    <w:p w:rsidR="0028139C" w:rsidRDefault="0028139C" w:rsidP="0028139C">
      <w:r>
        <w:t>Java Code:</w:t>
      </w:r>
    </w:p>
    <w:p w:rsidR="0028139C" w:rsidRPr="005C2301" w:rsidRDefault="0028139C" w:rsidP="0028139C">
      <w:pPr>
        <w:rPr>
          <w:rFonts w:ascii="Courier New" w:hAnsi="Courier New" w:cs="Courier New"/>
        </w:rPr>
      </w:pPr>
      <w:r w:rsidRPr="005C2301">
        <w:rPr>
          <w:rFonts w:ascii="Courier New" w:hAnsi="Courier New" w:cs="Courier New"/>
        </w:rPr>
        <w:tab/>
        <w:t>while( myArrayList.isEmpty() );</w:t>
      </w:r>
    </w:p>
    <w:p w:rsidR="0028139C" w:rsidRDefault="0028139C" w:rsidP="0028139C"/>
    <w:p w:rsidR="0028139C" w:rsidRDefault="0028139C" w:rsidP="005C2301">
      <w:pPr>
        <w:pStyle w:val="Heading2"/>
      </w:pPr>
      <w:r>
        <w:t>Copying a Whole ArrayList</w:t>
      </w:r>
    </w:p>
    <w:p w:rsidR="0028139C" w:rsidRDefault="0028139C" w:rsidP="0028139C">
      <w:r>
        <w:t>After creating a new ArrayList, you can copy the contents of an existing ArrayList to the new one.</w:t>
      </w:r>
    </w:p>
    <w:p w:rsidR="0028139C" w:rsidRDefault="0028139C" w:rsidP="0028139C">
      <w:r>
        <w:t>Java Code:</w:t>
      </w:r>
    </w:p>
    <w:p w:rsidR="0028139C" w:rsidRPr="005C2301" w:rsidRDefault="0028139C" w:rsidP="0028139C">
      <w:pPr>
        <w:rPr>
          <w:rFonts w:ascii="Courier New" w:hAnsi="Courier New" w:cs="Courier New"/>
        </w:rPr>
      </w:pPr>
      <w:r>
        <w:tab/>
      </w:r>
      <w:r w:rsidRPr="005C2301">
        <w:rPr>
          <w:rFonts w:ascii="Courier New" w:hAnsi="Courier New" w:cs="Courier New"/>
        </w:rPr>
        <w:t>newListName.addAll(listName);</w:t>
      </w:r>
    </w:p>
    <w:p w:rsidR="0028139C" w:rsidRDefault="0028139C" w:rsidP="0028139C">
      <w:r>
        <w:t>An example of this would be:</w:t>
      </w:r>
    </w:p>
    <w:p w:rsidR="0028139C" w:rsidRDefault="0028139C" w:rsidP="0028139C">
      <w:r>
        <w:t>Java Code:</w:t>
      </w:r>
    </w:p>
    <w:p w:rsidR="0028139C" w:rsidRPr="005C2301" w:rsidRDefault="0028139C" w:rsidP="0028139C">
      <w:pPr>
        <w:rPr>
          <w:rFonts w:ascii="Courier New" w:hAnsi="Courier New" w:cs="Courier New"/>
        </w:rPr>
      </w:pPr>
    </w:p>
    <w:p w:rsidR="0028139C" w:rsidRPr="005C2301" w:rsidRDefault="0028139C" w:rsidP="00781879">
      <w:pPr>
        <w:ind w:left="720"/>
        <w:rPr>
          <w:rFonts w:ascii="Courier New" w:hAnsi="Courier New" w:cs="Courier New"/>
        </w:rPr>
      </w:pPr>
      <w:r w:rsidRPr="005C2301">
        <w:rPr>
          <w:rFonts w:ascii="Courier New" w:hAnsi="Courier New" w:cs="Courier New"/>
        </w:rPr>
        <w:t>ArrayList&lt;String&gt; copyArrayList = new ArrayList&lt;String&gt;();</w:t>
      </w:r>
    </w:p>
    <w:p w:rsidR="0028139C" w:rsidRPr="005C2301" w:rsidRDefault="0028139C" w:rsidP="00781879">
      <w:pPr>
        <w:ind w:firstLine="720"/>
        <w:rPr>
          <w:rFonts w:ascii="Courier New" w:hAnsi="Courier New" w:cs="Courier New"/>
        </w:rPr>
      </w:pPr>
      <w:bookmarkStart w:id="0" w:name="_GoBack"/>
      <w:bookmarkEnd w:id="0"/>
      <w:r w:rsidRPr="005C2301">
        <w:rPr>
          <w:rFonts w:ascii="Courier New" w:hAnsi="Courier New" w:cs="Courier New"/>
        </w:rPr>
        <w:t>copyArrayList.addAll(myArrayList);</w:t>
      </w:r>
    </w:p>
    <w:p w:rsidR="0028139C" w:rsidRDefault="0028139C" w:rsidP="0028139C"/>
    <w:p w:rsidR="0028139C" w:rsidRDefault="0028139C" w:rsidP="005C2301">
      <w:pPr>
        <w:pStyle w:val="Heading2"/>
      </w:pPr>
      <w:r>
        <w:t>Clearing an ArrayList</w:t>
      </w:r>
    </w:p>
    <w:p w:rsidR="0028139C" w:rsidRDefault="0028139C" w:rsidP="0028139C">
      <w:r>
        <w:t>You can clear the entire contents of an ArrayList.</w:t>
      </w:r>
    </w:p>
    <w:p w:rsidR="0028139C" w:rsidRDefault="0028139C" w:rsidP="0028139C">
      <w:r>
        <w:t>Java Code:</w:t>
      </w:r>
    </w:p>
    <w:p w:rsidR="0028139C" w:rsidRPr="005C2301" w:rsidRDefault="0028139C" w:rsidP="0028139C">
      <w:pPr>
        <w:rPr>
          <w:rFonts w:ascii="Courier New" w:hAnsi="Courier New" w:cs="Courier New"/>
        </w:rPr>
      </w:pPr>
      <w:r w:rsidRPr="005C2301">
        <w:rPr>
          <w:rFonts w:ascii="Courier New" w:hAnsi="Courier New" w:cs="Courier New"/>
        </w:rPr>
        <w:tab/>
        <w:t>listName.clear();</w:t>
      </w:r>
    </w:p>
    <w:p w:rsidR="0028139C" w:rsidRDefault="0028139C" w:rsidP="0028139C">
      <w:r>
        <w:t>An example of this would be:</w:t>
      </w:r>
    </w:p>
    <w:p w:rsidR="0028139C" w:rsidRDefault="0028139C" w:rsidP="0028139C">
      <w:r>
        <w:t>Java Code:</w:t>
      </w:r>
    </w:p>
    <w:p w:rsidR="0028139C" w:rsidRPr="005C2301" w:rsidRDefault="0028139C" w:rsidP="0028139C">
      <w:pPr>
        <w:rPr>
          <w:rFonts w:ascii="Courier New" w:hAnsi="Courier New" w:cs="Courier New"/>
        </w:rPr>
      </w:pPr>
      <w:r>
        <w:tab/>
      </w:r>
      <w:r w:rsidRPr="005C2301">
        <w:rPr>
          <w:rFonts w:ascii="Courier New" w:hAnsi="Courier New" w:cs="Courier New"/>
        </w:rPr>
        <w:t>myArrayList.clear();</w:t>
      </w:r>
    </w:p>
    <w:p w:rsidR="0028139C" w:rsidRDefault="0028139C" w:rsidP="0028139C"/>
    <w:p w:rsidR="0028139C" w:rsidRDefault="0028139C" w:rsidP="005C2301">
      <w:pPr>
        <w:pStyle w:val="Heading2"/>
      </w:pPr>
      <w:r>
        <w:t>Sorting an ArrayList</w:t>
      </w:r>
    </w:p>
    <w:p w:rsidR="0028139C" w:rsidRDefault="0028139C" w:rsidP="0028139C">
      <w:r>
        <w:t>Java Code:</w:t>
      </w:r>
    </w:p>
    <w:p w:rsidR="0028139C" w:rsidRPr="005C2301" w:rsidRDefault="0028139C" w:rsidP="0028139C">
      <w:pPr>
        <w:rPr>
          <w:rFonts w:ascii="Courier New" w:hAnsi="Courier New" w:cs="Courier New"/>
        </w:rPr>
      </w:pPr>
      <w:r>
        <w:tab/>
      </w:r>
      <w:r w:rsidRPr="005C2301">
        <w:rPr>
          <w:rFonts w:ascii="Courier New" w:hAnsi="Courier New" w:cs="Courier New"/>
        </w:rPr>
        <w:t>Collections.sort(listName);</w:t>
      </w:r>
    </w:p>
    <w:p w:rsidR="0028139C" w:rsidRDefault="0028139C" w:rsidP="0028139C">
      <w:r>
        <w:t>An example of this would be:</w:t>
      </w:r>
    </w:p>
    <w:p w:rsidR="0028139C" w:rsidRDefault="0028139C" w:rsidP="0028139C">
      <w:r>
        <w:t>Java Code:</w:t>
      </w:r>
    </w:p>
    <w:p w:rsidR="0028139C" w:rsidRPr="005C2301" w:rsidRDefault="0028139C" w:rsidP="0028139C">
      <w:pPr>
        <w:rPr>
          <w:rFonts w:ascii="Courier New" w:hAnsi="Courier New" w:cs="Courier New"/>
        </w:rPr>
      </w:pPr>
      <w:r w:rsidRPr="005C2301">
        <w:rPr>
          <w:rFonts w:ascii="Courier New" w:hAnsi="Courier New" w:cs="Courier New"/>
        </w:rPr>
        <w:tab/>
        <w:t>Collections.sort(myArrayList);</w:t>
      </w:r>
    </w:p>
    <w:p w:rsidR="0028139C" w:rsidRDefault="0028139C" w:rsidP="0028139C"/>
    <w:p w:rsidR="0028139C" w:rsidRDefault="0028139C" w:rsidP="005C2301">
      <w:pPr>
        <w:pStyle w:val="Heading2"/>
      </w:pPr>
      <w:r>
        <w:t>Outputing an ArrayList</w:t>
      </w:r>
    </w:p>
    <w:p w:rsidR="0028139C" w:rsidRDefault="0028139C" w:rsidP="0028139C">
      <w:r>
        <w:t>Java Code:</w:t>
      </w:r>
    </w:p>
    <w:p w:rsidR="0028139C" w:rsidRPr="005C2301" w:rsidRDefault="0028139C" w:rsidP="0028139C">
      <w:pPr>
        <w:rPr>
          <w:rFonts w:ascii="Courier New" w:hAnsi="Courier New" w:cs="Courier New"/>
        </w:rPr>
      </w:pPr>
    </w:p>
    <w:p w:rsidR="0028139C" w:rsidRPr="005C2301" w:rsidRDefault="0028139C" w:rsidP="0028139C">
      <w:pPr>
        <w:rPr>
          <w:rFonts w:ascii="Courier New" w:hAnsi="Courier New" w:cs="Courier New"/>
        </w:rPr>
      </w:pPr>
      <w:r w:rsidRPr="005C2301">
        <w:rPr>
          <w:rFonts w:ascii="Courier New" w:hAnsi="Courier New" w:cs="Courier New"/>
        </w:rPr>
        <w:tab/>
        <w:t>for( &lt;type&gt; varName : listName )</w:t>
      </w:r>
    </w:p>
    <w:p w:rsidR="0028139C" w:rsidRPr="005C2301" w:rsidRDefault="0028139C" w:rsidP="0028139C">
      <w:pPr>
        <w:rPr>
          <w:rFonts w:ascii="Courier New" w:hAnsi="Courier New" w:cs="Courier New"/>
        </w:rPr>
      </w:pPr>
      <w:r w:rsidRPr="005C2301">
        <w:rPr>
          <w:rFonts w:ascii="Courier New" w:hAnsi="Courier New" w:cs="Courier New"/>
        </w:rPr>
        <w:t xml:space="preserve">  System.out.println(varName);</w:t>
      </w:r>
    </w:p>
    <w:p w:rsidR="0028139C" w:rsidRDefault="0028139C" w:rsidP="0028139C"/>
    <w:p w:rsidR="0028139C" w:rsidRDefault="0028139C" w:rsidP="0028139C">
      <w:r>
        <w:lastRenderedPageBreak/>
        <w:t>An example of outputting a Generic ArrayList would be:</w:t>
      </w:r>
    </w:p>
    <w:p w:rsidR="0028139C" w:rsidRDefault="0028139C" w:rsidP="0028139C">
      <w:r>
        <w:t>Java Code:</w:t>
      </w:r>
    </w:p>
    <w:p w:rsidR="0028139C" w:rsidRDefault="0028139C" w:rsidP="0028139C"/>
    <w:p w:rsidR="0028139C" w:rsidRPr="005C2301" w:rsidRDefault="0028139C" w:rsidP="0028139C">
      <w:pPr>
        <w:rPr>
          <w:rFonts w:ascii="Courier New" w:hAnsi="Courier New" w:cs="Courier New"/>
        </w:rPr>
      </w:pPr>
      <w:r>
        <w:tab/>
      </w:r>
      <w:r w:rsidRPr="005C2301">
        <w:rPr>
          <w:rFonts w:ascii="Courier New" w:hAnsi="Courier New" w:cs="Courier New"/>
        </w:rPr>
        <w:t>for( String ix : myArrayList )</w:t>
      </w:r>
    </w:p>
    <w:p w:rsidR="0028139C" w:rsidRPr="005C2301" w:rsidRDefault="0028139C" w:rsidP="0028139C">
      <w:pPr>
        <w:rPr>
          <w:rFonts w:ascii="Courier New" w:hAnsi="Courier New" w:cs="Courier New"/>
        </w:rPr>
      </w:pPr>
      <w:r w:rsidRPr="005C2301">
        <w:rPr>
          <w:rFonts w:ascii="Courier New" w:hAnsi="Courier New" w:cs="Courier New"/>
        </w:rPr>
        <w:t xml:space="preserve">  </w:t>
      </w:r>
      <w:r w:rsidR="0062475A">
        <w:rPr>
          <w:rFonts w:ascii="Courier New" w:hAnsi="Courier New" w:cs="Courier New"/>
        </w:rPr>
        <w:tab/>
      </w:r>
      <w:r w:rsidR="0062475A">
        <w:rPr>
          <w:rFonts w:ascii="Courier New" w:hAnsi="Courier New" w:cs="Courier New"/>
        </w:rPr>
        <w:tab/>
      </w:r>
      <w:r w:rsidRPr="005C2301">
        <w:rPr>
          <w:rFonts w:ascii="Courier New" w:hAnsi="Courier New" w:cs="Courier New"/>
        </w:rPr>
        <w:t>System.out.println(ix);</w:t>
      </w:r>
    </w:p>
    <w:p w:rsidR="0028139C" w:rsidRDefault="0028139C" w:rsidP="0028139C">
      <w:r>
        <w:t>An example of outputting a Non-Generic ArrayList would be:</w:t>
      </w:r>
    </w:p>
    <w:p w:rsidR="0028139C" w:rsidRDefault="0028139C" w:rsidP="0028139C">
      <w:r>
        <w:t>Java Code:</w:t>
      </w:r>
    </w:p>
    <w:p w:rsidR="0028139C" w:rsidRDefault="0028139C" w:rsidP="0028139C"/>
    <w:p w:rsidR="0028139C" w:rsidRPr="005C2301" w:rsidRDefault="0028139C" w:rsidP="0028139C">
      <w:pPr>
        <w:rPr>
          <w:rFonts w:ascii="Courier New" w:hAnsi="Courier New" w:cs="Courier New"/>
        </w:rPr>
      </w:pPr>
      <w:r w:rsidRPr="005C2301">
        <w:rPr>
          <w:rFonts w:ascii="Courier New" w:hAnsi="Courier New" w:cs="Courier New"/>
        </w:rPr>
        <w:tab/>
        <w:t>for(Object ix : myArrayList )</w:t>
      </w:r>
    </w:p>
    <w:p w:rsidR="0028139C" w:rsidRPr="005C2301" w:rsidRDefault="0028139C" w:rsidP="0028139C">
      <w:pPr>
        <w:rPr>
          <w:rFonts w:ascii="Courier New" w:hAnsi="Courier New" w:cs="Courier New"/>
        </w:rPr>
      </w:pPr>
      <w:r w:rsidRPr="005C2301">
        <w:rPr>
          <w:rFonts w:ascii="Courier New" w:hAnsi="Courier New" w:cs="Courier New"/>
        </w:rPr>
        <w:t xml:space="preserve"> </w:t>
      </w:r>
      <w:r w:rsidR="0062475A">
        <w:rPr>
          <w:rFonts w:ascii="Courier New" w:hAnsi="Courier New" w:cs="Courier New"/>
        </w:rPr>
        <w:tab/>
      </w:r>
      <w:r w:rsidR="0062475A">
        <w:rPr>
          <w:rFonts w:ascii="Courier New" w:hAnsi="Courier New" w:cs="Courier New"/>
        </w:rPr>
        <w:tab/>
      </w:r>
      <w:r w:rsidRPr="005C2301">
        <w:rPr>
          <w:rFonts w:ascii="Courier New" w:hAnsi="Courier New" w:cs="Courier New"/>
        </w:rPr>
        <w:t xml:space="preserve"> System.out.println(ix);</w:t>
      </w:r>
    </w:p>
    <w:p w:rsidR="0028139C" w:rsidRDefault="0028139C" w:rsidP="0028139C"/>
    <w:p w:rsidR="0028139C" w:rsidRPr="005C2301" w:rsidRDefault="0028139C" w:rsidP="005C2301">
      <w:pPr>
        <w:pStyle w:val="Heading1"/>
      </w:pPr>
      <w:r w:rsidRPr="005C2301">
        <w:t>Conversion</w:t>
      </w:r>
    </w:p>
    <w:p w:rsidR="0028139C" w:rsidRDefault="0028139C" w:rsidP="0028139C">
      <w:r>
        <w:t>There might be times when you will need to convert an ArrayList to an ordinary array, or converytan ordinary array to an ArrayList.</w:t>
      </w:r>
    </w:p>
    <w:p w:rsidR="0028139C" w:rsidRDefault="0028139C" w:rsidP="0028139C"/>
    <w:p w:rsidR="0028139C" w:rsidRPr="005C2301" w:rsidRDefault="0028139C" w:rsidP="005C2301">
      <w:pPr>
        <w:pStyle w:val="Heading2"/>
      </w:pPr>
      <w:r w:rsidRPr="005C2301">
        <w:t>ArrayList to an Array</w:t>
      </w:r>
    </w:p>
    <w:p w:rsidR="0028139C" w:rsidRDefault="0028139C" w:rsidP="0028139C">
      <w:r>
        <w:t>Java Code:</w:t>
      </w:r>
    </w:p>
    <w:p w:rsidR="0028139C" w:rsidRPr="005C2301" w:rsidRDefault="0028139C" w:rsidP="0028139C">
      <w:pPr>
        <w:rPr>
          <w:rFonts w:ascii="Courier New" w:hAnsi="Courier New" w:cs="Courier New"/>
        </w:rPr>
      </w:pPr>
      <w:r w:rsidRPr="005C2301">
        <w:rPr>
          <w:rFonts w:ascii="Courier New" w:hAnsi="Courier New" w:cs="Courier New"/>
        </w:rPr>
        <w:tab/>
        <w:t>listName.toArray(arrayName);</w:t>
      </w:r>
    </w:p>
    <w:p w:rsidR="0028139C" w:rsidRDefault="0028139C" w:rsidP="0028139C">
      <w:r>
        <w:t>An example of this would be:</w:t>
      </w:r>
    </w:p>
    <w:p w:rsidR="0028139C" w:rsidRDefault="0028139C" w:rsidP="0028139C">
      <w:r>
        <w:t>Java Code:</w:t>
      </w:r>
    </w:p>
    <w:p w:rsidR="0028139C" w:rsidRDefault="0028139C" w:rsidP="0028139C"/>
    <w:p w:rsidR="0028139C" w:rsidRPr="005C2301" w:rsidRDefault="0028139C" w:rsidP="0028139C">
      <w:pPr>
        <w:rPr>
          <w:rFonts w:ascii="Courier New" w:hAnsi="Courier New" w:cs="Courier New"/>
        </w:rPr>
      </w:pPr>
      <w:r w:rsidRPr="005C2301">
        <w:rPr>
          <w:rFonts w:ascii="Courier New" w:hAnsi="Courier New" w:cs="Courier New"/>
        </w:rPr>
        <w:tab/>
        <w:t>String[] regArray = new String[myArrayList.size()];</w:t>
      </w:r>
    </w:p>
    <w:p w:rsidR="0028139C" w:rsidRPr="005C2301" w:rsidRDefault="0028139C" w:rsidP="0028139C">
      <w:pPr>
        <w:rPr>
          <w:rFonts w:ascii="Courier New" w:hAnsi="Courier New" w:cs="Courier New"/>
        </w:rPr>
      </w:pPr>
      <w:r w:rsidRPr="005C2301">
        <w:rPr>
          <w:rFonts w:ascii="Courier New" w:hAnsi="Courier New" w:cs="Courier New"/>
        </w:rPr>
        <w:t>myArrayList.toArray(regArray);</w:t>
      </w:r>
    </w:p>
    <w:p w:rsidR="0028139C" w:rsidRDefault="0028139C" w:rsidP="0028139C"/>
    <w:p w:rsidR="0028139C" w:rsidRPr="005C2301" w:rsidRDefault="0028139C" w:rsidP="005C2301">
      <w:pPr>
        <w:pStyle w:val="Heading2"/>
      </w:pPr>
      <w:r w:rsidRPr="005C2301">
        <w:t>Array to an ArrayList</w:t>
      </w:r>
    </w:p>
    <w:p w:rsidR="0028139C" w:rsidRDefault="0028139C" w:rsidP="0028139C">
      <w:r>
        <w:t>Java Code:</w:t>
      </w:r>
    </w:p>
    <w:p w:rsidR="0028139C" w:rsidRPr="005C2301" w:rsidRDefault="0028139C" w:rsidP="0028139C">
      <w:pPr>
        <w:rPr>
          <w:rFonts w:ascii="Courier New" w:hAnsi="Courier New" w:cs="Courier New"/>
        </w:rPr>
      </w:pPr>
      <w:r w:rsidRPr="005C2301">
        <w:rPr>
          <w:rFonts w:ascii="Courier New" w:hAnsi="Courier New" w:cs="Courier New"/>
        </w:rPr>
        <w:tab/>
        <w:t>ArrayList listName = Array.asList(arrayName)</w:t>
      </w:r>
    </w:p>
    <w:p w:rsidR="0028139C" w:rsidRDefault="0028139C" w:rsidP="0028139C">
      <w:r>
        <w:t>An example would be:</w:t>
      </w:r>
    </w:p>
    <w:p w:rsidR="0028139C" w:rsidRDefault="0028139C" w:rsidP="0028139C">
      <w:r>
        <w:t>Java Code:</w:t>
      </w:r>
    </w:p>
    <w:p w:rsidR="0028139C" w:rsidRPr="005C2301" w:rsidRDefault="0028139C" w:rsidP="0028139C">
      <w:pPr>
        <w:rPr>
          <w:rFonts w:ascii="Courier New" w:hAnsi="Courier New" w:cs="Courier New"/>
        </w:rPr>
      </w:pPr>
      <w:r w:rsidRPr="005C2301">
        <w:rPr>
          <w:rFonts w:ascii="Courier New" w:hAnsi="Courier New" w:cs="Courier New"/>
        </w:rPr>
        <w:tab/>
        <w:t>ArrayList&lt;String&gt; myArrayList = Arrays.asList(regArray);</w:t>
      </w:r>
    </w:p>
    <w:p w:rsidR="0028139C" w:rsidRDefault="0028139C" w:rsidP="0028139C"/>
    <w:p w:rsidR="00C216EA" w:rsidRPr="0028139C" w:rsidRDefault="00C216EA" w:rsidP="0028139C"/>
    <w:sectPr w:rsidR="00C216EA" w:rsidRPr="0028139C" w:rsidSect="0034617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24E04"/>
    <w:multiLevelType w:val="hybridMultilevel"/>
    <w:tmpl w:val="5D227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30DB0"/>
    <w:multiLevelType w:val="hybridMultilevel"/>
    <w:tmpl w:val="80C68C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6995526"/>
    <w:multiLevelType w:val="hybridMultilevel"/>
    <w:tmpl w:val="E146C9A8"/>
    <w:lvl w:ilvl="0" w:tplc="DE72698E">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 w15:restartNumberingAfterBreak="0">
    <w:nsid w:val="3B1976A6"/>
    <w:multiLevelType w:val="hybridMultilevel"/>
    <w:tmpl w:val="9DF2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F2215"/>
    <w:multiLevelType w:val="hybridMultilevel"/>
    <w:tmpl w:val="4BF6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7D03D8"/>
    <w:multiLevelType w:val="hybridMultilevel"/>
    <w:tmpl w:val="3D82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B3CD4"/>
    <w:multiLevelType w:val="hybridMultilevel"/>
    <w:tmpl w:val="C090C936"/>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15:restartNumberingAfterBreak="0">
    <w:nsid w:val="55F31FD0"/>
    <w:multiLevelType w:val="hybridMultilevel"/>
    <w:tmpl w:val="58FE8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17094"/>
    <w:multiLevelType w:val="hybridMultilevel"/>
    <w:tmpl w:val="6AB28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660011"/>
    <w:multiLevelType w:val="hybridMultilevel"/>
    <w:tmpl w:val="74EA9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B4A45"/>
    <w:multiLevelType w:val="hybridMultilevel"/>
    <w:tmpl w:val="E6001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B1C75"/>
    <w:multiLevelType w:val="hybridMultilevel"/>
    <w:tmpl w:val="A93CD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1F4B08"/>
    <w:multiLevelType w:val="hybridMultilevel"/>
    <w:tmpl w:val="41CC8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17B33"/>
    <w:multiLevelType w:val="hybridMultilevel"/>
    <w:tmpl w:val="5F02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4E01F7"/>
    <w:multiLevelType w:val="hybridMultilevel"/>
    <w:tmpl w:val="C734B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683E86"/>
    <w:multiLevelType w:val="hybridMultilevel"/>
    <w:tmpl w:val="CAEEC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5"/>
  </w:num>
  <w:num w:numId="4">
    <w:abstractNumId w:val="5"/>
  </w:num>
  <w:num w:numId="5">
    <w:abstractNumId w:val="11"/>
  </w:num>
  <w:num w:numId="6">
    <w:abstractNumId w:val="6"/>
  </w:num>
  <w:num w:numId="7">
    <w:abstractNumId w:val="10"/>
  </w:num>
  <w:num w:numId="8">
    <w:abstractNumId w:val="12"/>
  </w:num>
  <w:num w:numId="9">
    <w:abstractNumId w:val="4"/>
  </w:num>
  <w:num w:numId="10">
    <w:abstractNumId w:val="13"/>
  </w:num>
  <w:num w:numId="11">
    <w:abstractNumId w:val="8"/>
  </w:num>
  <w:num w:numId="12">
    <w:abstractNumId w:val="1"/>
  </w:num>
  <w:num w:numId="13">
    <w:abstractNumId w:val="3"/>
  </w:num>
  <w:num w:numId="14">
    <w:abstractNumId w:val="7"/>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A5"/>
    <w:rsid w:val="000216A5"/>
    <w:rsid w:val="00052DE1"/>
    <w:rsid w:val="00151331"/>
    <w:rsid w:val="00237C23"/>
    <w:rsid w:val="0028139C"/>
    <w:rsid w:val="00381881"/>
    <w:rsid w:val="00393CE7"/>
    <w:rsid w:val="003A6C6F"/>
    <w:rsid w:val="003C3D33"/>
    <w:rsid w:val="003F5D2D"/>
    <w:rsid w:val="003F6019"/>
    <w:rsid w:val="004A2299"/>
    <w:rsid w:val="004F3A2D"/>
    <w:rsid w:val="00510390"/>
    <w:rsid w:val="00516AD7"/>
    <w:rsid w:val="005267B4"/>
    <w:rsid w:val="00585A2D"/>
    <w:rsid w:val="005A2D1D"/>
    <w:rsid w:val="005C2301"/>
    <w:rsid w:val="0062475A"/>
    <w:rsid w:val="006623DD"/>
    <w:rsid w:val="00686B77"/>
    <w:rsid w:val="006A3147"/>
    <w:rsid w:val="006A329A"/>
    <w:rsid w:val="006C6EEA"/>
    <w:rsid w:val="007064FB"/>
    <w:rsid w:val="00706A94"/>
    <w:rsid w:val="00754B40"/>
    <w:rsid w:val="00781879"/>
    <w:rsid w:val="007B5B77"/>
    <w:rsid w:val="007C252A"/>
    <w:rsid w:val="00806B17"/>
    <w:rsid w:val="00844232"/>
    <w:rsid w:val="008678C7"/>
    <w:rsid w:val="00896C74"/>
    <w:rsid w:val="008D3E40"/>
    <w:rsid w:val="00951AB2"/>
    <w:rsid w:val="009E4212"/>
    <w:rsid w:val="00B34B5D"/>
    <w:rsid w:val="00B3682C"/>
    <w:rsid w:val="00BD0BB7"/>
    <w:rsid w:val="00BF36FB"/>
    <w:rsid w:val="00C216EA"/>
    <w:rsid w:val="00CF26AE"/>
    <w:rsid w:val="00D05926"/>
    <w:rsid w:val="00D23D2D"/>
    <w:rsid w:val="00D749D4"/>
    <w:rsid w:val="00DC7A49"/>
    <w:rsid w:val="00DD5ED3"/>
    <w:rsid w:val="00E862B6"/>
    <w:rsid w:val="00F162AC"/>
    <w:rsid w:val="00F63F5F"/>
    <w:rsid w:val="00F72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715F71"/>
  <w15:docId w15:val="{A5C017D6-0261-4D10-8723-678B4373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6A5"/>
    <w:rPr>
      <w:rFonts w:ascii="Cambria" w:eastAsia="MS Mincho" w:hAnsi="Cambria"/>
      <w:sz w:val="24"/>
      <w:szCs w:val="24"/>
    </w:rPr>
  </w:style>
  <w:style w:type="paragraph" w:styleId="Heading1">
    <w:name w:val="heading 1"/>
    <w:basedOn w:val="Normal"/>
    <w:next w:val="Normal"/>
    <w:link w:val="Heading1Char"/>
    <w:uiPriority w:val="9"/>
    <w:qFormat/>
    <w:rsid w:val="00CF26AE"/>
    <w:pPr>
      <w:pBdr>
        <w:top w:val="single" w:sz="24" w:space="0" w:color="5B9BD5"/>
        <w:left w:val="single" w:sz="24" w:space="0" w:color="5B9BD5"/>
        <w:bottom w:val="single" w:sz="24" w:space="0" w:color="5B9BD5"/>
        <w:right w:val="single" w:sz="24" w:space="0" w:color="5B9BD5"/>
      </w:pBdr>
      <w:shd w:val="clear" w:color="auto" w:fill="5B9BD5"/>
      <w:outlineLvl w:val="0"/>
    </w:pPr>
    <w:rPr>
      <w:caps/>
      <w:color w:val="FFFFFF"/>
      <w:spacing w:val="15"/>
      <w:sz w:val="22"/>
      <w:szCs w:val="22"/>
    </w:rPr>
  </w:style>
  <w:style w:type="paragraph" w:styleId="Heading2">
    <w:name w:val="heading 2"/>
    <w:basedOn w:val="Normal"/>
    <w:next w:val="Normal"/>
    <w:link w:val="Heading2Char"/>
    <w:uiPriority w:val="9"/>
    <w:unhideWhenUsed/>
    <w:qFormat/>
    <w:rsid w:val="00CF26AE"/>
    <w:pPr>
      <w:pBdr>
        <w:top w:val="single" w:sz="24" w:space="0" w:color="DEEAF6"/>
        <w:left w:val="single" w:sz="24" w:space="0" w:color="DEEAF6"/>
        <w:bottom w:val="single" w:sz="24" w:space="0" w:color="DEEAF6"/>
        <w:right w:val="single" w:sz="24" w:space="0" w:color="DEEAF6"/>
      </w:pBdr>
      <w:shd w:val="clear" w:color="auto" w:fill="DEEAF6"/>
      <w:outlineLvl w:val="1"/>
    </w:pPr>
    <w:rPr>
      <w:caps/>
      <w:spacing w:val="15"/>
    </w:rPr>
  </w:style>
  <w:style w:type="paragraph" w:styleId="Heading3">
    <w:name w:val="heading 3"/>
    <w:basedOn w:val="Normal"/>
    <w:next w:val="Normal"/>
    <w:link w:val="Heading3Char"/>
    <w:uiPriority w:val="9"/>
    <w:semiHidden/>
    <w:unhideWhenUsed/>
    <w:qFormat/>
    <w:rsid w:val="00CF26AE"/>
    <w:pPr>
      <w:pBdr>
        <w:top w:val="single" w:sz="6" w:space="2" w:color="5B9BD5"/>
      </w:pBdr>
      <w:spacing w:before="300"/>
      <w:outlineLvl w:val="2"/>
    </w:pPr>
    <w:rPr>
      <w:caps/>
      <w:color w:val="1F4D78"/>
      <w:spacing w:val="15"/>
    </w:rPr>
  </w:style>
  <w:style w:type="paragraph" w:styleId="Heading4">
    <w:name w:val="heading 4"/>
    <w:basedOn w:val="Normal"/>
    <w:next w:val="Normal"/>
    <w:link w:val="Heading4Char"/>
    <w:uiPriority w:val="9"/>
    <w:semiHidden/>
    <w:unhideWhenUsed/>
    <w:qFormat/>
    <w:rsid w:val="00CF26AE"/>
    <w:pPr>
      <w:pBdr>
        <w:top w:val="dotted" w:sz="6" w:space="2" w:color="5B9BD5"/>
      </w:pBdr>
      <w:spacing w:before="200"/>
      <w:outlineLvl w:val="3"/>
    </w:pPr>
    <w:rPr>
      <w:caps/>
      <w:color w:val="2E74B5"/>
      <w:spacing w:val="10"/>
    </w:rPr>
  </w:style>
  <w:style w:type="paragraph" w:styleId="Heading5">
    <w:name w:val="heading 5"/>
    <w:basedOn w:val="Normal"/>
    <w:next w:val="Normal"/>
    <w:link w:val="Heading5Char"/>
    <w:uiPriority w:val="9"/>
    <w:semiHidden/>
    <w:unhideWhenUsed/>
    <w:qFormat/>
    <w:rsid w:val="00CF26AE"/>
    <w:pPr>
      <w:pBdr>
        <w:bottom w:val="single" w:sz="6" w:space="1" w:color="5B9BD5"/>
      </w:pBdr>
      <w:spacing w:before="200"/>
      <w:outlineLvl w:val="4"/>
    </w:pPr>
    <w:rPr>
      <w:caps/>
      <w:color w:val="2E74B5"/>
      <w:spacing w:val="10"/>
    </w:rPr>
  </w:style>
  <w:style w:type="paragraph" w:styleId="Heading6">
    <w:name w:val="heading 6"/>
    <w:basedOn w:val="Normal"/>
    <w:next w:val="Normal"/>
    <w:link w:val="Heading6Char"/>
    <w:uiPriority w:val="9"/>
    <w:semiHidden/>
    <w:unhideWhenUsed/>
    <w:qFormat/>
    <w:rsid w:val="00CF26AE"/>
    <w:pPr>
      <w:pBdr>
        <w:bottom w:val="dotted" w:sz="6" w:space="1" w:color="5B9BD5"/>
      </w:pBdr>
      <w:spacing w:before="200"/>
      <w:outlineLvl w:val="5"/>
    </w:pPr>
    <w:rPr>
      <w:caps/>
      <w:color w:val="2E74B5"/>
      <w:spacing w:val="10"/>
    </w:rPr>
  </w:style>
  <w:style w:type="paragraph" w:styleId="Heading7">
    <w:name w:val="heading 7"/>
    <w:basedOn w:val="Normal"/>
    <w:next w:val="Normal"/>
    <w:link w:val="Heading7Char"/>
    <w:uiPriority w:val="9"/>
    <w:semiHidden/>
    <w:unhideWhenUsed/>
    <w:qFormat/>
    <w:rsid w:val="00CF26AE"/>
    <w:pPr>
      <w:spacing w:before="200"/>
      <w:outlineLvl w:val="6"/>
    </w:pPr>
    <w:rPr>
      <w:caps/>
      <w:color w:val="2E74B5"/>
      <w:spacing w:val="10"/>
    </w:rPr>
  </w:style>
  <w:style w:type="paragraph" w:styleId="Heading8">
    <w:name w:val="heading 8"/>
    <w:basedOn w:val="Normal"/>
    <w:next w:val="Normal"/>
    <w:link w:val="Heading8Char"/>
    <w:uiPriority w:val="9"/>
    <w:semiHidden/>
    <w:unhideWhenUsed/>
    <w:qFormat/>
    <w:rsid w:val="00CF26AE"/>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CF26AE"/>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F26AE"/>
    <w:pPr>
      <w:spacing w:after="240"/>
    </w:pPr>
  </w:style>
  <w:style w:type="character" w:customStyle="1" w:styleId="BodyTextChar">
    <w:name w:val="Body Text Char"/>
    <w:link w:val="BodyText"/>
    <w:rsid w:val="00CF26AE"/>
    <w:rPr>
      <w:rFonts w:ascii="Times New Roman" w:eastAsia="Times New Roman" w:hAnsi="Times New Roman" w:cs="Times New Roman"/>
      <w:szCs w:val="20"/>
    </w:rPr>
  </w:style>
  <w:style w:type="paragraph" w:customStyle="1" w:styleId="AppendixParagraph">
    <w:name w:val="Appendix Paragraph"/>
    <w:basedOn w:val="BodyText"/>
    <w:rsid w:val="00CF26AE"/>
    <w:pPr>
      <w:spacing w:before="60" w:after="60"/>
    </w:pPr>
  </w:style>
  <w:style w:type="paragraph" w:customStyle="1" w:styleId="Code">
    <w:name w:val="Code"/>
    <w:basedOn w:val="Normal"/>
    <w:rsid w:val="00CF26AE"/>
    <w:pPr>
      <w:widowControl w:val="0"/>
      <w:ind w:left="360"/>
    </w:pPr>
    <w:rPr>
      <w:rFonts w:ascii="Courier New" w:hAnsi="Courier New"/>
    </w:rPr>
  </w:style>
  <w:style w:type="paragraph" w:customStyle="1" w:styleId="Subheading">
    <w:name w:val="Subheading"/>
    <w:basedOn w:val="Normal"/>
    <w:rsid w:val="00CF26AE"/>
    <w:pPr>
      <w:widowControl w:val="0"/>
      <w:spacing w:after="120"/>
    </w:pPr>
    <w:rPr>
      <w:b/>
      <w:i/>
    </w:rPr>
  </w:style>
  <w:style w:type="paragraph" w:customStyle="1" w:styleId="TopLine1">
    <w:name w:val="Top Line 1"/>
    <w:basedOn w:val="Normal"/>
    <w:link w:val="TopLine1Char1"/>
    <w:rsid w:val="00CF26AE"/>
    <w:pPr>
      <w:widowControl w:val="0"/>
      <w:tabs>
        <w:tab w:val="left" w:pos="360"/>
        <w:tab w:val="left" w:pos="720"/>
        <w:tab w:val="center" w:pos="4680"/>
      </w:tabs>
      <w:spacing w:line="320" w:lineRule="exact"/>
    </w:pPr>
    <w:rPr>
      <w:b/>
      <w:sz w:val="36"/>
    </w:rPr>
  </w:style>
  <w:style w:type="paragraph" w:customStyle="1" w:styleId="TopLine2">
    <w:name w:val="Top Line 2"/>
    <w:basedOn w:val="Normal"/>
    <w:link w:val="TopLine2Char"/>
    <w:rsid w:val="00CF26AE"/>
    <w:pPr>
      <w:widowControl w:val="0"/>
      <w:tabs>
        <w:tab w:val="left" w:pos="360"/>
        <w:tab w:val="left" w:pos="720"/>
        <w:tab w:val="center" w:pos="4680"/>
      </w:tabs>
      <w:spacing w:after="240" w:line="192" w:lineRule="auto"/>
    </w:pPr>
    <w:rPr>
      <w:b/>
      <w:sz w:val="28"/>
    </w:rPr>
  </w:style>
  <w:style w:type="character" w:styleId="Hyperlink">
    <w:name w:val="Hyperlink"/>
    <w:rsid w:val="00CF26AE"/>
    <w:rPr>
      <w:color w:val="0000FF"/>
      <w:u w:val="single"/>
    </w:rPr>
  </w:style>
  <w:style w:type="paragraph" w:styleId="BodyText2">
    <w:name w:val="Body Text 2"/>
    <w:basedOn w:val="Normal"/>
    <w:link w:val="BodyText2Char"/>
    <w:rsid w:val="00CF26AE"/>
    <w:rPr>
      <w:i/>
      <w:iCs/>
    </w:rPr>
  </w:style>
  <w:style w:type="character" w:customStyle="1" w:styleId="BodyText2Char">
    <w:name w:val="Body Text 2 Char"/>
    <w:link w:val="BodyText2"/>
    <w:rsid w:val="00CF26AE"/>
    <w:rPr>
      <w:rFonts w:ascii="Times New Roman" w:eastAsia="Times New Roman" w:hAnsi="Times New Roman" w:cs="Times New Roman"/>
      <w:i/>
      <w:iCs/>
      <w:szCs w:val="20"/>
    </w:rPr>
  </w:style>
  <w:style w:type="character" w:customStyle="1" w:styleId="TopLine1Char1">
    <w:name w:val="Top Line 1 Char1"/>
    <w:link w:val="TopLine1"/>
    <w:rsid w:val="00CF26AE"/>
    <w:rPr>
      <w:rFonts w:ascii="Times New Roman" w:eastAsia="Times New Roman" w:hAnsi="Times New Roman" w:cs="Times New Roman"/>
      <w:b/>
      <w:sz w:val="36"/>
      <w:szCs w:val="20"/>
    </w:rPr>
  </w:style>
  <w:style w:type="character" w:customStyle="1" w:styleId="TopLine2Char">
    <w:name w:val="Top Line 2 Char"/>
    <w:link w:val="TopLine2"/>
    <w:rsid w:val="00CF26AE"/>
    <w:rPr>
      <w:rFonts w:ascii="Times New Roman" w:eastAsia="Times New Roman" w:hAnsi="Times New Roman" w:cs="Times New Roman"/>
      <w:b/>
      <w:sz w:val="28"/>
      <w:szCs w:val="20"/>
    </w:rPr>
  </w:style>
  <w:style w:type="character" w:customStyle="1" w:styleId="Heading1Char">
    <w:name w:val="Heading 1 Char"/>
    <w:link w:val="Heading1"/>
    <w:uiPriority w:val="9"/>
    <w:rsid w:val="00CF26AE"/>
    <w:rPr>
      <w:caps/>
      <w:color w:val="FFFFFF"/>
      <w:spacing w:val="15"/>
      <w:sz w:val="22"/>
      <w:szCs w:val="22"/>
      <w:shd w:val="clear" w:color="auto" w:fill="5B9BD5"/>
    </w:rPr>
  </w:style>
  <w:style w:type="character" w:customStyle="1" w:styleId="Heading2Char">
    <w:name w:val="Heading 2 Char"/>
    <w:link w:val="Heading2"/>
    <w:uiPriority w:val="9"/>
    <w:rsid w:val="00CF26AE"/>
    <w:rPr>
      <w:caps/>
      <w:spacing w:val="15"/>
      <w:shd w:val="clear" w:color="auto" w:fill="DEEAF6"/>
    </w:rPr>
  </w:style>
  <w:style w:type="character" w:customStyle="1" w:styleId="Heading3Char">
    <w:name w:val="Heading 3 Char"/>
    <w:link w:val="Heading3"/>
    <w:uiPriority w:val="9"/>
    <w:semiHidden/>
    <w:rsid w:val="00CF26AE"/>
    <w:rPr>
      <w:caps/>
      <w:color w:val="1F4D78"/>
      <w:spacing w:val="15"/>
    </w:rPr>
  </w:style>
  <w:style w:type="character" w:customStyle="1" w:styleId="Heading4Char">
    <w:name w:val="Heading 4 Char"/>
    <w:link w:val="Heading4"/>
    <w:uiPriority w:val="9"/>
    <w:semiHidden/>
    <w:rsid w:val="00CF26AE"/>
    <w:rPr>
      <w:caps/>
      <w:color w:val="2E74B5"/>
      <w:spacing w:val="10"/>
    </w:rPr>
  </w:style>
  <w:style w:type="character" w:customStyle="1" w:styleId="Heading5Char">
    <w:name w:val="Heading 5 Char"/>
    <w:link w:val="Heading5"/>
    <w:uiPriority w:val="9"/>
    <w:semiHidden/>
    <w:rsid w:val="00CF26AE"/>
    <w:rPr>
      <w:caps/>
      <w:color w:val="2E74B5"/>
      <w:spacing w:val="10"/>
    </w:rPr>
  </w:style>
  <w:style w:type="character" w:customStyle="1" w:styleId="Heading6Char">
    <w:name w:val="Heading 6 Char"/>
    <w:link w:val="Heading6"/>
    <w:uiPriority w:val="9"/>
    <w:semiHidden/>
    <w:rsid w:val="00CF26AE"/>
    <w:rPr>
      <w:caps/>
      <w:color w:val="2E74B5"/>
      <w:spacing w:val="10"/>
    </w:rPr>
  </w:style>
  <w:style w:type="character" w:customStyle="1" w:styleId="Heading7Char">
    <w:name w:val="Heading 7 Char"/>
    <w:link w:val="Heading7"/>
    <w:uiPriority w:val="9"/>
    <w:semiHidden/>
    <w:rsid w:val="00CF26AE"/>
    <w:rPr>
      <w:caps/>
      <w:color w:val="2E74B5"/>
      <w:spacing w:val="10"/>
    </w:rPr>
  </w:style>
  <w:style w:type="character" w:customStyle="1" w:styleId="Heading8Char">
    <w:name w:val="Heading 8 Char"/>
    <w:link w:val="Heading8"/>
    <w:uiPriority w:val="9"/>
    <w:semiHidden/>
    <w:rsid w:val="00CF26AE"/>
    <w:rPr>
      <w:caps/>
      <w:spacing w:val="10"/>
      <w:sz w:val="18"/>
      <w:szCs w:val="18"/>
    </w:rPr>
  </w:style>
  <w:style w:type="character" w:customStyle="1" w:styleId="Heading9Char">
    <w:name w:val="Heading 9 Char"/>
    <w:link w:val="Heading9"/>
    <w:uiPriority w:val="9"/>
    <w:semiHidden/>
    <w:rsid w:val="00CF26AE"/>
    <w:rPr>
      <w:i/>
      <w:iCs/>
      <w:caps/>
      <w:spacing w:val="10"/>
      <w:sz w:val="18"/>
      <w:szCs w:val="18"/>
    </w:rPr>
  </w:style>
  <w:style w:type="paragraph" w:styleId="Caption">
    <w:name w:val="caption"/>
    <w:basedOn w:val="Normal"/>
    <w:next w:val="Normal"/>
    <w:uiPriority w:val="35"/>
    <w:semiHidden/>
    <w:unhideWhenUsed/>
    <w:qFormat/>
    <w:rsid w:val="00CF26AE"/>
    <w:rPr>
      <w:b/>
      <w:bCs/>
      <w:color w:val="2E74B5"/>
      <w:sz w:val="16"/>
      <w:szCs w:val="16"/>
    </w:rPr>
  </w:style>
  <w:style w:type="paragraph" w:styleId="Title">
    <w:name w:val="Title"/>
    <w:basedOn w:val="Normal"/>
    <w:next w:val="Normal"/>
    <w:link w:val="TitleChar"/>
    <w:uiPriority w:val="10"/>
    <w:qFormat/>
    <w:rsid w:val="00CF26AE"/>
    <w:rPr>
      <w:rFonts w:ascii="Calibri Light" w:eastAsia="Yu Gothic Light" w:hAnsi="Calibri Light"/>
      <w:caps/>
      <w:color w:val="5B9BD5"/>
      <w:spacing w:val="10"/>
      <w:sz w:val="52"/>
      <w:szCs w:val="52"/>
    </w:rPr>
  </w:style>
  <w:style w:type="character" w:customStyle="1" w:styleId="TitleChar">
    <w:name w:val="Title Char"/>
    <w:link w:val="Title"/>
    <w:uiPriority w:val="10"/>
    <w:rsid w:val="00CF26AE"/>
    <w:rPr>
      <w:rFonts w:ascii="Calibri Light" w:eastAsia="Yu Gothic Light" w:hAnsi="Calibri Light" w:cs="Times New Roman"/>
      <w:caps/>
      <w:color w:val="5B9BD5"/>
      <w:spacing w:val="10"/>
      <w:sz w:val="52"/>
      <w:szCs w:val="52"/>
    </w:rPr>
  </w:style>
  <w:style w:type="paragraph" w:styleId="Subtitle">
    <w:name w:val="Subtitle"/>
    <w:basedOn w:val="Normal"/>
    <w:next w:val="Normal"/>
    <w:link w:val="SubtitleChar"/>
    <w:uiPriority w:val="11"/>
    <w:qFormat/>
    <w:rsid w:val="00CF26AE"/>
    <w:pPr>
      <w:spacing w:after="500"/>
    </w:pPr>
    <w:rPr>
      <w:caps/>
      <w:color w:val="595959"/>
      <w:spacing w:val="10"/>
      <w:sz w:val="21"/>
      <w:szCs w:val="21"/>
    </w:rPr>
  </w:style>
  <w:style w:type="character" w:customStyle="1" w:styleId="SubtitleChar">
    <w:name w:val="Subtitle Char"/>
    <w:link w:val="Subtitle"/>
    <w:uiPriority w:val="11"/>
    <w:rsid w:val="00CF26AE"/>
    <w:rPr>
      <w:caps/>
      <w:color w:val="595959"/>
      <w:spacing w:val="10"/>
      <w:sz w:val="21"/>
      <w:szCs w:val="21"/>
    </w:rPr>
  </w:style>
  <w:style w:type="character" w:styleId="Strong">
    <w:name w:val="Strong"/>
    <w:uiPriority w:val="22"/>
    <w:qFormat/>
    <w:rsid w:val="00CF26AE"/>
    <w:rPr>
      <w:b/>
      <w:bCs/>
    </w:rPr>
  </w:style>
  <w:style w:type="character" w:styleId="Emphasis">
    <w:name w:val="Emphasis"/>
    <w:uiPriority w:val="20"/>
    <w:qFormat/>
    <w:rsid w:val="00CF26AE"/>
    <w:rPr>
      <w:caps/>
      <w:color w:val="1F4D78"/>
      <w:spacing w:val="5"/>
    </w:rPr>
  </w:style>
  <w:style w:type="paragraph" w:styleId="NoSpacing">
    <w:name w:val="No Spacing"/>
    <w:uiPriority w:val="1"/>
    <w:qFormat/>
    <w:rsid w:val="00CF26AE"/>
    <w:pPr>
      <w:spacing w:before="100"/>
    </w:pPr>
  </w:style>
  <w:style w:type="paragraph" w:styleId="Quote">
    <w:name w:val="Quote"/>
    <w:basedOn w:val="Normal"/>
    <w:next w:val="Normal"/>
    <w:link w:val="QuoteChar"/>
    <w:uiPriority w:val="29"/>
    <w:qFormat/>
    <w:rsid w:val="00CF26AE"/>
    <w:rPr>
      <w:i/>
      <w:iCs/>
    </w:rPr>
  </w:style>
  <w:style w:type="character" w:customStyle="1" w:styleId="QuoteChar">
    <w:name w:val="Quote Char"/>
    <w:link w:val="Quote"/>
    <w:uiPriority w:val="29"/>
    <w:rsid w:val="00CF26AE"/>
    <w:rPr>
      <w:i/>
      <w:iCs/>
      <w:sz w:val="24"/>
      <w:szCs w:val="24"/>
    </w:rPr>
  </w:style>
  <w:style w:type="paragraph" w:styleId="IntenseQuote">
    <w:name w:val="Intense Quote"/>
    <w:basedOn w:val="Normal"/>
    <w:next w:val="Normal"/>
    <w:link w:val="IntenseQuoteChar"/>
    <w:uiPriority w:val="30"/>
    <w:qFormat/>
    <w:rsid w:val="00CF26AE"/>
    <w:pPr>
      <w:spacing w:before="240" w:after="240"/>
      <w:ind w:left="1080" w:right="1080"/>
      <w:jc w:val="center"/>
    </w:pPr>
    <w:rPr>
      <w:color w:val="5B9BD5"/>
    </w:rPr>
  </w:style>
  <w:style w:type="character" w:customStyle="1" w:styleId="IntenseQuoteChar">
    <w:name w:val="Intense Quote Char"/>
    <w:link w:val="IntenseQuote"/>
    <w:uiPriority w:val="30"/>
    <w:rsid w:val="00CF26AE"/>
    <w:rPr>
      <w:color w:val="5B9BD5"/>
      <w:sz w:val="24"/>
      <w:szCs w:val="24"/>
    </w:rPr>
  </w:style>
  <w:style w:type="character" w:styleId="SubtleEmphasis">
    <w:name w:val="Subtle Emphasis"/>
    <w:uiPriority w:val="19"/>
    <w:qFormat/>
    <w:rsid w:val="00CF26AE"/>
    <w:rPr>
      <w:i/>
      <w:iCs/>
      <w:color w:val="1F4D78"/>
    </w:rPr>
  </w:style>
  <w:style w:type="character" w:styleId="IntenseEmphasis">
    <w:name w:val="Intense Emphasis"/>
    <w:uiPriority w:val="21"/>
    <w:qFormat/>
    <w:rsid w:val="00CF26AE"/>
    <w:rPr>
      <w:b/>
      <w:bCs/>
      <w:caps/>
      <w:color w:val="1F4D78"/>
      <w:spacing w:val="10"/>
    </w:rPr>
  </w:style>
  <w:style w:type="character" w:styleId="SubtleReference">
    <w:name w:val="Subtle Reference"/>
    <w:uiPriority w:val="31"/>
    <w:qFormat/>
    <w:rsid w:val="00CF26AE"/>
    <w:rPr>
      <w:b/>
      <w:bCs/>
      <w:color w:val="5B9BD5"/>
    </w:rPr>
  </w:style>
  <w:style w:type="character" w:styleId="IntenseReference">
    <w:name w:val="Intense Reference"/>
    <w:uiPriority w:val="32"/>
    <w:qFormat/>
    <w:rsid w:val="00CF26AE"/>
    <w:rPr>
      <w:b/>
      <w:bCs/>
      <w:i/>
      <w:iCs/>
      <w:caps/>
      <w:color w:val="5B9BD5"/>
    </w:rPr>
  </w:style>
  <w:style w:type="character" w:styleId="BookTitle">
    <w:name w:val="Book Title"/>
    <w:uiPriority w:val="33"/>
    <w:qFormat/>
    <w:rsid w:val="00CF26AE"/>
    <w:rPr>
      <w:b/>
      <w:bCs/>
      <w:i/>
      <w:iCs/>
      <w:spacing w:val="0"/>
    </w:rPr>
  </w:style>
  <w:style w:type="paragraph" w:styleId="TOCHeading">
    <w:name w:val="TOC Heading"/>
    <w:basedOn w:val="Heading1"/>
    <w:next w:val="Normal"/>
    <w:uiPriority w:val="39"/>
    <w:semiHidden/>
    <w:unhideWhenUsed/>
    <w:qFormat/>
    <w:rsid w:val="00CF26AE"/>
    <w:pPr>
      <w:outlineLvl w:val="9"/>
    </w:pPr>
  </w:style>
  <w:style w:type="paragraph" w:styleId="ListParagraph">
    <w:name w:val="List Paragraph"/>
    <w:basedOn w:val="Normal"/>
    <w:uiPriority w:val="34"/>
    <w:qFormat/>
    <w:rsid w:val="006623DD"/>
    <w:pPr>
      <w:ind w:left="720"/>
      <w:contextualSpacing/>
    </w:pPr>
  </w:style>
  <w:style w:type="paragraph" w:styleId="BalloonText">
    <w:name w:val="Balloon Text"/>
    <w:basedOn w:val="Normal"/>
    <w:link w:val="BalloonTextChar"/>
    <w:uiPriority w:val="99"/>
    <w:semiHidden/>
    <w:unhideWhenUsed/>
    <w:rsid w:val="00754B40"/>
    <w:rPr>
      <w:rFonts w:ascii="Segoe UI" w:hAnsi="Segoe UI" w:cs="Segoe UI"/>
      <w:sz w:val="18"/>
      <w:szCs w:val="18"/>
    </w:rPr>
  </w:style>
  <w:style w:type="character" w:customStyle="1" w:styleId="BalloonTextChar">
    <w:name w:val="Balloon Text Char"/>
    <w:link w:val="BalloonText"/>
    <w:uiPriority w:val="99"/>
    <w:semiHidden/>
    <w:rsid w:val="00754B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apin\Documents\Custom%20Office%20Templates\AE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AET TEMPLATE.dot</Template>
  <TotalTime>96</TotalTime>
  <Pages>4</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LCPS</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Chapin</dc:creator>
  <cp:keywords/>
  <dc:description/>
  <cp:lastModifiedBy>John Chapin</cp:lastModifiedBy>
  <cp:revision>1</cp:revision>
  <cp:lastPrinted>2018-01-24T18:09:00Z</cp:lastPrinted>
  <dcterms:created xsi:type="dcterms:W3CDTF">2018-11-05T16:49:00Z</dcterms:created>
  <dcterms:modified xsi:type="dcterms:W3CDTF">2018-11-05T18:25:00Z</dcterms:modified>
</cp:coreProperties>
</file>